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17A6C" w:rsidRPr="003A7965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A6C" w:rsidRPr="003A7965" w:rsidRDefault="008920D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 w:rsidRPr="003A7965"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17A6C" w:rsidRPr="003A7965" w:rsidRDefault="00317A6C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7A6C" w:rsidRPr="003A7965" w:rsidRDefault="00317A6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17A6C" w:rsidRPr="003A7965" w:rsidRDefault="008920D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 w:rsidRPr="003A7965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317A6C" w:rsidRPr="003A7965" w:rsidRDefault="00317A6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17A6C" w:rsidRPr="003A7965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A6C" w:rsidRPr="003A7965" w:rsidRDefault="00317A6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17A6C" w:rsidRPr="003A7965" w:rsidRDefault="008920D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3A7965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317A6C" w:rsidRPr="003A7965" w:rsidRDefault="00317A6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A6C" w:rsidRPr="003A7965" w:rsidRDefault="00317A6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17A6C" w:rsidRPr="003A7965" w:rsidRDefault="008920D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3A7965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317A6C" w:rsidRPr="003A7965" w:rsidRDefault="00317A6C">
      <w:pPr>
        <w:pStyle w:val="Standard"/>
        <w:rPr>
          <w:lang w:val="es-MX"/>
        </w:rPr>
      </w:pPr>
    </w:p>
    <w:p w:rsidR="00317A6C" w:rsidRPr="003A7965" w:rsidRDefault="00317A6C">
      <w:pPr>
        <w:pStyle w:val="Standard"/>
        <w:rPr>
          <w:lang w:val="es-MX"/>
        </w:rPr>
      </w:pPr>
    </w:p>
    <w:p w:rsidR="00317A6C" w:rsidRPr="003A7965" w:rsidRDefault="008920DC">
      <w:pPr>
        <w:pStyle w:val="Standard"/>
        <w:jc w:val="center"/>
        <w:rPr>
          <w:lang w:val="es-MX"/>
        </w:rPr>
      </w:pPr>
      <w:r w:rsidRPr="003A7965">
        <w:rPr>
          <w:sz w:val="72"/>
          <w:szCs w:val="72"/>
          <w:lang w:val="es-MX"/>
        </w:rPr>
        <w:t>Laboratorios</w:t>
      </w:r>
      <w:r w:rsidRPr="003A7965">
        <w:rPr>
          <w:sz w:val="72"/>
          <w:szCs w:val="72"/>
          <w:lang w:val="es-MX"/>
        </w:rPr>
        <w:t xml:space="preserve"> de </w:t>
      </w:r>
      <w:r w:rsidRPr="003A7965">
        <w:rPr>
          <w:sz w:val="72"/>
          <w:szCs w:val="72"/>
          <w:lang w:val="es-MX"/>
        </w:rPr>
        <w:t>computación</w:t>
      </w:r>
    </w:p>
    <w:p w:rsidR="00317A6C" w:rsidRPr="003A7965" w:rsidRDefault="008920DC">
      <w:pPr>
        <w:pStyle w:val="Standard"/>
        <w:jc w:val="center"/>
        <w:rPr>
          <w:sz w:val="72"/>
          <w:szCs w:val="72"/>
          <w:lang w:val="es-MX"/>
        </w:rPr>
      </w:pPr>
      <w:r w:rsidRPr="003A7965">
        <w:rPr>
          <w:sz w:val="72"/>
          <w:szCs w:val="72"/>
          <w:lang w:val="es-MX"/>
        </w:rPr>
        <w:t>salas A y B</w:t>
      </w:r>
    </w:p>
    <w:p w:rsidR="00317A6C" w:rsidRPr="003A7965" w:rsidRDefault="008920DC">
      <w:pPr>
        <w:pStyle w:val="Standard"/>
        <w:jc w:val="center"/>
        <w:rPr>
          <w:lang w:val="es-MX"/>
        </w:rPr>
      </w:pPr>
      <w:r w:rsidRPr="003A796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56EC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17A6C" w:rsidRPr="003A7965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Pr="003A7965" w:rsidRDefault="00317A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17A6C" w:rsidRPr="003A7965" w:rsidRDefault="008920D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3A7965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Default="00317A6C" w:rsidP="003A7965">
            <w:pPr>
              <w:pStyle w:val="TableContents"/>
              <w:rPr>
                <w:lang w:val="es-MX"/>
              </w:rPr>
            </w:pPr>
          </w:p>
          <w:p w:rsidR="00B00E30" w:rsidRPr="003A7965" w:rsidRDefault="00B00E30" w:rsidP="003A7965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Claudia Rodríguez Espino</w:t>
            </w:r>
          </w:p>
        </w:tc>
      </w:tr>
      <w:tr w:rsidR="00317A6C" w:rsidRPr="003A7965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Pr="003A7965" w:rsidRDefault="00317A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17A6C" w:rsidRPr="003A7965" w:rsidRDefault="008920D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3A7965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Default="00317A6C" w:rsidP="00B00E30">
            <w:pPr>
              <w:pStyle w:val="TableContents"/>
              <w:rPr>
                <w:lang w:val="es-MX"/>
              </w:rPr>
            </w:pPr>
          </w:p>
          <w:p w:rsidR="00B00E30" w:rsidRPr="003A7965" w:rsidRDefault="00B00E30" w:rsidP="00B00E30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Fundamentos de programación</w:t>
            </w:r>
          </w:p>
        </w:tc>
      </w:tr>
      <w:tr w:rsidR="00317A6C" w:rsidRPr="003A7965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Pr="003A7965" w:rsidRDefault="00317A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17A6C" w:rsidRPr="003A7965" w:rsidRDefault="008920D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3A7965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Default="00317A6C" w:rsidP="00B00E30">
            <w:pPr>
              <w:pStyle w:val="TableContents"/>
              <w:rPr>
                <w:lang w:val="es-MX"/>
              </w:rPr>
            </w:pPr>
          </w:p>
          <w:p w:rsidR="00B00E30" w:rsidRPr="003A7965" w:rsidRDefault="00B00E30" w:rsidP="00B00E30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1104</w:t>
            </w:r>
          </w:p>
        </w:tc>
      </w:tr>
      <w:tr w:rsidR="00317A6C" w:rsidRPr="003A7965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Pr="003A7965" w:rsidRDefault="00317A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17A6C" w:rsidRPr="003A7965" w:rsidRDefault="008920D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3A7965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Default="00317A6C" w:rsidP="00B00E30">
            <w:pPr>
              <w:pStyle w:val="TableContents"/>
              <w:rPr>
                <w:lang w:val="es-MX"/>
              </w:rPr>
            </w:pPr>
          </w:p>
          <w:p w:rsidR="00B00E30" w:rsidRPr="003A7965" w:rsidRDefault="00B00E30" w:rsidP="00B00E30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317A6C" w:rsidRPr="003A7965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Pr="003A7965" w:rsidRDefault="00317A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17A6C" w:rsidRPr="003A7965" w:rsidRDefault="008920D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3A7965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Default="00317A6C" w:rsidP="00B00E30">
            <w:pPr>
              <w:pStyle w:val="TableContents"/>
              <w:rPr>
                <w:lang w:val="es-MX"/>
              </w:rPr>
            </w:pPr>
          </w:p>
          <w:p w:rsidR="00B00E30" w:rsidRPr="003A7965" w:rsidRDefault="00B00E30" w:rsidP="00B00E30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Aguilera Valderrama Alexis Fernando</w:t>
            </w:r>
          </w:p>
        </w:tc>
      </w:tr>
      <w:tr w:rsidR="00317A6C" w:rsidRPr="003A796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Pr="003A7965" w:rsidRDefault="00317A6C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Pr="003A7965" w:rsidRDefault="00317A6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317A6C" w:rsidRPr="003A7965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Pr="003A7965" w:rsidRDefault="008920D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3A7965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Default="00317A6C" w:rsidP="00B00E30">
            <w:pPr>
              <w:pStyle w:val="TableContents"/>
              <w:rPr>
                <w:lang w:val="es-MX"/>
              </w:rPr>
            </w:pPr>
          </w:p>
          <w:p w:rsidR="00B00E30" w:rsidRPr="003A7965" w:rsidRDefault="00B00E30" w:rsidP="00B00E30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317A6C" w:rsidRPr="003A7965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Pr="003A7965" w:rsidRDefault="00317A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17A6C" w:rsidRPr="003A7965" w:rsidRDefault="008920D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3A7965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Default="00317A6C" w:rsidP="00B00E30">
            <w:pPr>
              <w:pStyle w:val="TableContents"/>
              <w:rPr>
                <w:lang w:val="es-MX"/>
              </w:rPr>
            </w:pPr>
          </w:p>
          <w:p w:rsidR="00B00E30" w:rsidRPr="003A7965" w:rsidRDefault="00B00E30" w:rsidP="00B00E30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317A6C" w:rsidRPr="003A7965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Pr="003A7965" w:rsidRDefault="00317A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17A6C" w:rsidRPr="003A7965" w:rsidRDefault="008920DC">
            <w:pPr>
              <w:pStyle w:val="Standard"/>
              <w:ind w:left="629"/>
              <w:jc w:val="right"/>
              <w:rPr>
                <w:lang w:val="es-MX"/>
              </w:rPr>
            </w:pPr>
            <w:r w:rsidRPr="003A7965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Default="00317A6C" w:rsidP="00B00E30">
            <w:pPr>
              <w:pStyle w:val="TableContents"/>
              <w:rPr>
                <w:lang w:val="es-MX"/>
              </w:rPr>
            </w:pPr>
          </w:p>
          <w:p w:rsidR="00B00E30" w:rsidRPr="003A7965" w:rsidRDefault="00B00E30" w:rsidP="00B00E30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29/09/2018</w:t>
            </w:r>
          </w:p>
        </w:tc>
      </w:tr>
      <w:tr w:rsidR="00317A6C" w:rsidRPr="003A7965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Pr="003A7965" w:rsidRDefault="00317A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17A6C" w:rsidRPr="003A7965" w:rsidRDefault="008920DC">
            <w:pPr>
              <w:pStyle w:val="Standard"/>
              <w:ind w:left="629"/>
              <w:jc w:val="right"/>
              <w:rPr>
                <w:lang w:val="es-MX"/>
              </w:rPr>
            </w:pPr>
            <w:r w:rsidRPr="003A7965">
              <w:rPr>
                <w:rFonts w:ascii="Cambria" w:hAnsi="Cambria"/>
                <w:i/>
                <w:color w:val="000000"/>
                <w:sz w:val="30"/>
                <w:lang w:val="es-MX"/>
              </w:rPr>
              <w:t>Ob</w:t>
            </w:r>
            <w:r w:rsidR="003A7965">
              <w:rPr>
                <w:rFonts w:ascii="Cambria" w:hAnsi="Cambria"/>
                <w:i/>
                <w:color w:val="000000"/>
                <w:sz w:val="30"/>
                <w:lang w:val="es-MX"/>
              </w:rPr>
              <w:t>s</w:t>
            </w:r>
            <w:r w:rsidRPr="003A7965">
              <w:rPr>
                <w:rFonts w:ascii="Cambria" w:hAnsi="Cambria"/>
                <w:i/>
                <w:color w:val="000000"/>
                <w:sz w:val="30"/>
                <w:lang w:val="es-MX"/>
              </w:rPr>
              <w:t>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Pr="003A7965" w:rsidRDefault="00317A6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317A6C" w:rsidRPr="003A796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Pr="003A7965" w:rsidRDefault="00317A6C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A6C" w:rsidRPr="003A7965" w:rsidRDefault="00317A6C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317A6C" w:rsidRPr="003A7965" w:rsidRDefault="00317A6C">
      <w:pPr>
        <w:pStyle w:val="Standard"/>
        <w:rPr>
          <w:lang w:val="es-MX"/>
        </w:rPr>
      </w:pPr>
    </w:p>
    <w:p w:rsidR="00317A6C" w:rsidRPr="003A7965" w:rsidRDefault="00317A6C">
      <w:pPr>
        <w:pStyle w:val="Standard"/>
        <w:rPr>
          <w:lang w:val="es-MX"/>
        </w:rPr>
      </w:pPr>
    </w:p>
    <w:p w:rsidR="00317A6C" w:rsidRDefault="008920DC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3A7965">
        <w:rPr>
          <w:rFonts w:ascii="Calibri" w:hAnsi="Calibri"/>
          <w:color w:val="000000"/>
          <w:sz w:val="52"/>
          <w:lang w:val="es-MX"/>
        </w:rPr>
        <w:tab/>
      </w:r>
      <w:r w:rsidRPr="003A7965">
        <w:rPr>
          <w:rFonts w:ascii="Calibri" w:hAnsi="Calibri"/>
          <w:color w:val="000000"/>
          <w:sz w:val="52"/>
          <w:lang w:val="es-MX"/>
        </w:rPr>
        <w:tab/>
      </w:r>
      <w:r w:rsidRPr="003A7965">
        <w:rPr>
          <w:rFonts w:ascii="Calibri" w:hAnsi="Calibri"/>
          <w:color w:val="000000"/>
          <w:sz w:val="52"/>
          <w:lang w:val="es-MX"/>
        </w:rPr>
        <w:tab/>
      </w:r>
      <w:r w:rsidRPr="003A7965">
        <w:rPr>
          <w:rFonts w:ascii="Calibri" w:hAnsi="Calibri"/>
          <w:color w:val="000000"/>
          <w:sz w:val="52"/>
          <w:lang w:val="es-MX"/>
        </w:rPr>
        <w:tab/>
      </w:r>
      <w:r w:rsidRPr="003A7965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3A7965" w:rsidRPr="00B00E30" w:rsidRDefault="003A7965">
      <w:pPr>
        <w:pStyle w:val="Standard"/>
        <w:rPr>
          <w:rFonts w:ascii="Calibri" w:hAnsi="Calibri"/>
          <w:b/>
          <w:color w:val="000000"/>
          <w:sz w:val="36"/>
          <w:lang w:val="es-MX"/>
        </w:rPr>
      </w:pPr>
      <w:r w:rsidRPr="00B00E30">
        <w:rPr>
          <w:rFonts w:ascii="Calibri" w:hAnsi="Calibri"/>
          <w:b/>
          <w:color w:val="000000"/>
          <w:sz w:val="36"/>
          <w:lang w:val="es-MX"/>
        </w:rPr>
        <w:lastRenderedPageBreak/>
        <w:t>Objetivos:</w:t>
      </w:r>
    </w:p>
    <w:p w:rsidR="00B00E30" w:rsidRDefault="00B00E30">
      <w:pPr>
        <w:pStyle w:val="Standard"/>
        <w:rPr>
          <w:rFonts w:asciiTheme="minorHAnsi" w:hAnsiTheme="minorHAnsi" w:cstheme="minorHAnsi"/>
          <w:lang w:val="es-MX"/>
        </w:rPr>
      </w:pPr>
      <w:r w:rsidRPr="00B00E30">
        <w:rPr>
          <w:rFonts w:asciiTheme="minorHAnsi" w:hAnsiTheme="minorHAnsi" w:cstheme="minorHAnsi"/>
          <w:lang w:val="es-MX"/>
        </w:rPr>
        <w:t>Elaborar programas en lenguaje C utilizando las instrucciones de control de tipo secuencia, para realizar la declaración de variables de diferentes tipos de datos, así como efectuar llamadas a funciones externas de entrada y salida para asignar y mostrar valores de variables y expresiones.</w:t>
      </w:r>
    </w:p>
    <w:p w:rsidR="00B00E30" w:rsidRDefault="00B00E30">
      <w:pPr>
        <w:pStyle w:val="Standard"/>
        <w:rPr>
          <w:rFonts w:asciiTheme="minorHAnsi" w:hAnsiTheme="minorHAnsi" w:cstheme="minorHAnsi"/>
          <w:lang w:val="es-MX"/>
        </w:rPr>
      </w:pPr>
    </w:p>
    <w:p w:rsidR="00B00E30" w:rsidRDefault="00B00E30">
      <w:pPr>
        <w:pStyle w:val="Standard"/>
        <w:rPr>
          <w:rFonts w:asciiTheme="minorHAnsi" w:hAnsiTheme="minorHAnsi" w:cstheme="minorHAnsi"/>
          <w:b/>
          <w:sz w:val="36"/>
          <w:lang w:val="es-MX"/>
        </w:rPr>
      </w:pPr>
      <w:r w:rsidRPr="00B00E30">
        <w:rPr>
          <w:rFonts w:asciiTheme="minorHAnsi" w:hAnsiTheme="minorHAnsi" w:cstheme="minorHAnsi"/>
          <w:b/>
          <w:sz w:val="36"/>
          <w:lang w:val="es-MX"/>
        </w:rPr>
        <w:t>Desarrollo:</w:t>
      </w:r>
    </w:p>
    <w:p w:rsidR="00B00E30" w:rsidRDefault="00B00E30">
      <w:pPr>
        <w:pStyle w:val="Standard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lang w:val="es-MX"/>
        </w:rPr>
        <w:t xml:space="preserve">Primeramente se mencionó que la parte de programación pertenece a las etapas de </w:t>
      </w:r>
      <w:r w:rsidRPr="00B00E30">
        <w:rPr>
          <w:rFonts w:asciiTheme="minorHAnsi" w:hAnsiTheme="minorHAnsi" w:cstheme="minorHAnsi"/>
          <w:b/>
          <w:lang w:val="es-MX"/>
        </w:rPr>
        <w:t>codificación y pruebas.</w:t>
      </w:r>
    </w:p>
    <w:p w:rsidR="00B00E30" w:rsidRDefault="00B00E30">
      <w:pPr>
        <w:pStyle w:val="Standard"/>
        <w:rPr>
          <w:rFonts w:asciiTheme="minorHAnsi" w:hAnsiTheme="minorHAnsi" w:cstheme="minorHAnsi"/>
          <w:b/>
          <w:lang w:val="es-MX"/>
        </w:rPr>
      </w:pPr>
    </w:p>
    <w:p w:rsidR="006E26C4" w:rsidRDefault="00B00E30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Para la elaboración de ésta práctica</w:t>
      </w:r>
      <w:r w:rsidR="006E26C4">
        <w:rPr>
          <w:rFonts w:asciiTheme="minorHAnsi" w:hAnsiTheme="minorHAnsi" w:cstheme="minorHAnsi"/>
          <w:lang w:val="es-MX"/>
        </w:rPr>
        <w:t xml:space="preserve"> se utilizó</w:t>
      </w:r>
      <w:r>
        <w:rPr>
          <w:rFonts w:asciiTheme="minorHAnsi" w:hAnsiTheme="minorHAnsi" w:cstheme="minorHAnsi"/>
          <w:lang w:val="es-MX"/>
        </w:rPr>
        <w:t xml:space="preserve"> el editor de texto </w:t>
      </w:r>
      <w:r w:rsidR="006E26C4">
        <w:rPr>
          <w:rFonts w:asciiTheme="minorHAnsi" w:hAnsiTheme="minorHAnsi" w:cstheme="minorHAnsi"/>
          <w:lang w:val="es-MX"/>
        </w:rPr>
        <w:t>y el compilador que están implementados en el software DevC++.</w:t>
      </w:r>
    </w:p>
    <w:p w:rsidR="006E26C4" w:rsidRDefault="006E26C4">
      <w:pPr>
        <w:pStyle w:val="Standard"/>
        <w:rPr>
          <w:rFonts w:asciiTheme="minorHAnsi" w:hAnsiTheme="minorHAnsi" w:cstheme="minorHAnsi"/>
          <w:lang w:val="es-MX"/>
        </w:rPr>
      </w:pPr>
    </w:p>
    <w:p w:rsidR="006E26C4" w:rsidRDefault="006E26C4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Se analizó la sintaxis más básica que tiene ofrece C para llevar acabo cierto</w:t>
      </w:r>
      <w:r w:rsidR="006663B5">
        <w:rPr>
          <w:rFonts w:asciiTheme="minorHAnsi" w:hAnsiTheme="minorHAnsi" w:cstheme="minorHAnsi"/>
          <w:lang w:val="es-MX"/>
        </w:rPr>
        <w:t>s</w:t>
      </w:r>
      <w:r>
        <w:rPr>
          <w:rFonts w:asciiTheme="minorHAnsi" w:hAnsiTheme="minorHAnsi" w:cstheme="minorHAnsi"/>
          <w:lang w:val="es-MX"/>
        </w:rPr>
        <w:t xml:space="preserve"> procesos tales como:</w:t>
      </w:r>
    </w:p>
    <w:p w:rsidR="006E26C4" w:rsidRDefault="006E26C4">
      <w:pPr>
        <w:pStyle w:val="Standard"/>
        <w:rPr>
          <w:rFonts w:asciiTheme="minorHAnsi" w:hAnsiTheme="minorHAnsi" w:cstheme="minorHAnsi"/>
          <w:lang w:val="es-MX"/>
        </w:rPr>
      </w:pPr>
    </w:p>
    <w:p w:rsidR="006E26C4" w:rsidRPr="006E26C4" w:rsidRDefault="006E26C4" w:rsidP="006E26C4">
      <w:pPr>
        <w:pStyle w:val="Standard"/>
        <w:numPr>
          <w:ilvl w:val="0"/>
          <w:numId w:val="1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Implementación de bibliotecas</w:t>
      </w:r>
    </w:p>
    <w:p w:rsidR="006E26C4" w:rsidRDefault="006E26C4" w:rsidP="006E26C4">
      <w:pPr>
        <w:pStyle w:val="Standard"/>
        <w:numPr>
          <w:ilvl w:val="0"/>
          <w:numId w:val="1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La declaración de variables con un identificador.</w:t>
      </w:r>
    </w:p>
    <w:p w:rsidR="006E26C4" w:rsidRDefault="006E26C4" w:rsidP="006E26C4">
      <w:pPr>
        <w:pStyle w:val="Standard"/>
        <w:numPr>
          <w:ilvl w:val="0"/>
          <w:numId w:val="1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Entrada y salida de datos.</w:t>
      </w:r>
    </w:p>
    <w:p w:rsidR="006E26C4" w:rsidRDefault="006E26C4" w:rsidP="006E26C4">
      <w:pPr>
        <w:pStyle w:val="Standard"/>
        <w:numPr>
          <w:ilvl w:val="0"/>
          <w:numId w:val="1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Modificadores de alcance.</w:t>
      </w:r>
    </w:p>
    <w:p w:rsidR="006E26C4" w:rsidRDefault="006E26C4" w:rsidP="006E26C4">
      <w:pPr>
        <w:pStyle w:val="Standard"/>
        <w:numPr>
          <w:ilvl w:val="0"/>
          <w:numId w:val="1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Operadores aritméticos y lógicos.</w:t>
      </w:r>
    </w:p>
    <w:p w:rsidR="006E26C4" w:rsidRDefault="006663B5" w:rsidP="006E26C4">
      <w:pPr>
        <w:pStyle w:val="Standard"/>
        <w:numPr>
          <w:ilvl w:val="0"/>
          <w:numId w:val="1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Modelo o cast.</w:t>
      </w:r>
    </w:p>
    <w:p w:rsidR="006663B5" w:rsidRDefault="006663B5" w:rsidP="006E26C4">
      <w:pPr>
        <w:pStyle w:val="Standard"/>
        <w:numPr>
          <w:ilvl w:val="0"/>
          <w:numId w:val="1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Expresiones lógicas.</w:t>
      </w:r>
    </w:p>
    <w:p w:rsidR="006663B5" w:rsidRDefault="006663B5" w:rsidP="006663B5">
      <w:pPr>
        <w:pStyle w:val="Standard"/>
        <w:rPr>
          <w:rFonts w:asciiTheme="minorHAnsi" w:hAnsiTheme="minorHAnsi" w:cstheme="minorHAnsi"/>
          <w:lang w:val="es-MX"/>
        </w:rPr>
      </w:pPr>
    </w:p>
    <w:p w:rsidR="006663B5" w:rsidRDefault="006663B5" w:rsidP="006663B5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Con todo esto aprendido se logró recrear programas hechos en la práctica pasada, tales como el área del círculo, promedio de tres números y uno extra para sacar dinero anual acumulado conociendo años, deposito inicial y tasa de interés; todos ellos con la diferencia que se utilizó </w:t>
      </w:r>
      <w:r w:rsidR="001A6CBF">
        <w:rPr>
          <w:rFonts w:asciiTheme="minorHAnsi" w:hAnsiTheme="minorHAnsi" w:cstheme="minorHAnsi"/>
          <w:lang w:val="es-MX"/>
        </w:rPr>
        <w:t>“</w:t>
      </w:r>
      <w:r>
        <w:rPr>
          <w:rFonts w:asciiTheme="minorHAnsi" w:hAnsiTheme="minorHAnsi" w:cstheme="minorHAnsi"/>
          <w:lang w:val="es-MX"/>
        </w:rPr>
        <w:t>cast</w:t>
      </w:r>
      <w:r w:rsidR="001A6CBF">
        <w:rPr>
          <w:rFonts w:asciiTheme="minorHAnsi" w:hAnsiTheme="minorHAnsi" w:cstheme="minorHAnsi"/>
          <w:lang w:val="es-MX"/>
        </w:rPr>
        <w:t>”</w:t>
      </w:r>
      <w:r>
        <w:rPr>
          <w:rFonts w:asciiTheme="minorHAnsi" w:hAnsiTheme="minorHAnsi" w:cstheme="minorHAnsi"/>
          <w:lang w:val="es-MX"/>
        </w:rPr>
        <w:t xml:space="preserve"> para convertir un tipo de dato </w:t>
      </w:r>
      <w:r w:rsidR="001A6CBF">
        <w:rPr>
          <w:rFonts w:asciiTheme="minorHAnsi" w:hAnsiTheme="minorHAnsi" w:cstheme="minorHAnsi"/>
          <w:lang w:val="es-MX"/>
        </w:rPr>
        <w:t>a otro.</w:t>
      </w:r>
    </w:p>
    <w:p w:rsidR="001A6CBF" w:rsidRDefault="001A6CBF" w:rsidP="006663B5">
      <w:pPr>
        <w:pStyle w:val="Standard"/>
        <w:rPr>
          <w:rFonts w:asciiTheme="minorHAnsi" w:hAnsiTheme="minorHAnsi" w:cstheme="minorHAnsi"/>
          <w:lang w:val="es-MX"/>
        </w:rPr>
      </w:pPr>
    </w:p>
    <w:p w:rsidR="001A6CBF" w:rsidRDefault="001A6CBF" w:rsidP="006663B5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Área del círculo: </w:t>
      </w:r>
    </w:p>
    <w:p w:rsidR="001A6CBF" w:rsidRDefault="001A6CBF" w:rsidP="006663B5">
      <w:pPr>
        <w:pStyle w:val="Standard"/>
        <w:rPr>
          <w:rFonts w:asciiTheme="minorHAnsi" w:hAnsiTheme="minorHAnsi" w:cstheme="minorHAnsi"/>
          <w:lang w:val="es-MX"/>
        </w:rPr>
      </w:pPr>
    </w:p>
    <w:p w:rsidR="001A6CBF" w:rsidRDefault="001A6CBF" w:rsidP="006663B5">
      <w:pPr>
        <w:pStyle w:val="Standard"/>
        <w:rPr>
          <w:rFonts w:asciiTheme="minorHAnsi" w:hAnsiTheme="minorHAnsi" w:cstheme="minorHAnsi"/>
          <w:lang w:val="es-MX"/>
        </w:rPr>
      </w:pPr>
      <w:r>
        <w:rPr>
          <w:noProof/>
          <w:lang w:eastAsia="es-MX"/>
        </w:rPr>
        <w:drawing>
          <wp:inline distT="0" distB="0" distL="0" distR="0" wp14:anchorId="3265B5D6" wp14:editId="02FD9ECC">
            <wp:extent cx="5612130" cy="29622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118"/>
                    <a:stretch/>
                  </pic:blipFill>
                  <pic:spPr bwMode="auto"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CBF" w:rsidRDefault="001A6CBF" w:rsidP="006663B5">
      <w:pPr>
        <w:pStyle w:val="Standard"/>
        <w:rPr>
          <w:rFonts w:asciiTheme="minorHAnsi" w:hAnsiTheme="minorHAnsi" w:cstheme="minorHAnsi"/>
          <w:lang w:val="es-MX"/>
        </w:rPr>
      </w:pPr>
    </w:p>
    <w:p w:rsidR="001A6CBF" w:rsidRDefault="001A6CBF" w:rsidP="006663B5">
      <w:pPr>
        <w:pStyle w:val="Standard"/>
        <w:rPr>
          <w:rFonts w:asciiTheme="minorHAnsi" w:hAnsiTheme="minorHAnsi" w:cstheme="minorHAnsi"/>
          <w:lang w:val="es-MX"/>
        </w:rPr>
      </w:pPr>
    </w:p>
    <w:p w:rsidR="001A6CBF" w:rsidRDefault="001A6CBF" w:rsidP="006663B5">
      <w:pPr>
        <w:pStyle w:val="Standard"/>
        <w:rPr>
          <w:rFonts w:asciiTheme="minorHAnsi" w:hAnsiTheme="minorHAnsi" w:cstheme="minorHAnsi"/>
          <w:lang w:val="es-MX"/>
        </w:rPr>
      </w:pPr>
    </w:p>
    <w:p w:rsidR="001A6CBF" w:rsidRDefault="001A6CBF" w:rsidP="006663B5">
      <w:pPr>
        <w:pStyle w:val="Standard"/>
        <w:rPr>
          <w:rFonts w:asciiTheme="minorHAnsi" w:hAnsiTheme="minorHAnsi" w:cstheme="minorHAnsi"/>
          <w:lang w:val="es-MX"/>
        </w:rPr>
      </w:pPr>
    </w:p>
    <w:p w:rsidR="001A6CBF" w:rsidRDefault="001A6CBF" w:rsidP="006663B5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lastRenderedPageBreak/>
        <w:t>Promedio de 3 números:</w:t>
      </w:r>
    </w:p>
    <w:p w:rsidR="001A6CBF" w:rsidRDefault="001A6CBF" w:rsidP="006663B5">
      <w:pPr>
        <w:pStyle w:val="Standard"/>
        <w:rPr>
          <w:rFonts w:asciiTheme="minorHAnsi" w:hAnsiTheme="minorHAnsi" w:cstheme="minorHAnsi"/>
          <w:lang w:val="es-MX"/>
        </w:rPr>
      </w:pPr>
    </w:p>
    <w:p w:rsidR="001A6CBF" w:rsidRDefault="001A6CBF" w:rsidP="006663B5">
      <w:pPr>
        <w:pStyle w:val="Standard"/>
        <w:rPr>
          <w:rFonts w:asciiTheme="minorHAnsi" w:hAnsiTheme="minorHAnsi" w:cstheme="minorHAnsi"/>
          <w:lang w:val="es-MX"/>
        </w:rPr>
      </w:pPr>
      <w:r>
        <w:rPr>
          <w:noProof/>
          <w:lang w:eastAsia="es-MX"/>
        </w:rPr>
        <w:drawing>
          <wp:inline distT="0" distB="0" distL="0" distR="0" wp14:anchorId="7111CBDC" wp14:editId="52C6B194">
            <wp:extent cx="5612130" cy="29718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16"/>
                    <a:stretch/>
                  </pic:blipFill>
                  <pic:spPr bwMode="auto"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CBF" w:rsidRDefault="001A6CBF" w:rsidP="006663B5">
      <w:pPr>
        <w:pStyle w:val="Standard"/>
        <w:rPr>
          <w:rFonts w:asciiTheme="minorHAnsi" w:hAnsiTheme="minorHAnsi" w:cstheme="minorHAnsi"/>
          <w:lang w:val="es-MX"/>
        </w:rPr>
      </w:pPr>
    </w:p>
    <w:p w:rsidR="001A6CBF" w:rsidRDefault="001A6CBF" w:rsidP="006663B5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Dinero acumulado:</w:t>
      </w:r>
    </w:p>
    <w:p w:rsidR="001A6CBF" w:rsidRDefault="001A6CBF" w:rsidP="006663B5">
      <w:pPr>
        <w:pStyle w:val="Standard"/>
        <w:rPr>
          <w:rFonts w:asciiTheme="minorHAnsi" w:hAnsiTheme="minorHAnsi" w:cstheme="minorHAnsi"/>
          <w:lang w:val="es-MX"/>
        </w:rPr>
      </w:pPr>
    </w:p>
    <w:p w:rsidR="001A6CBF" w:rsidRDefault="001A6CBF" w:rsidP="006663B5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282pt">
            <v:imagedata r:id="rId11" o:title="sueldo" cropbottom="2514f"/>
          </v:shape>
        </w:pict>
      </w:r>
    </w:p>
    <w:p w:rsidR="001A6CBF" w:rsidRDefault="001A6CBF" w:rsidP="006663B5">
      <w:pPr>
        <w:pStyle w:val="Standard"/>
        <w:rPr>
          <w:rFonts w:asciiTheme="minorHAnsi" w:hAnsiTheme="minorHAnsi" w:cstheme="minorHAnsi"/>
          <w:lang w:val="es-MX"/>
        </w:rPr>
      </w:pPr>
    </w:p>
    <w:p w:rsidR="001A6CBF" w:rsidRPr="000B7889" w:rsidRDefault="001A6CBF" w:rsidP="006663B5">
      <w:pPr>
        <w:pStyle w:val="Standard"/>
        <w:rPr>
          <w:rFonts w:asciiTheme="minorHAnsi" w:hAnsiTheme="minorHAnsi" w:cstheme="minorHAnsi"/>
          <w:b/>
          <w:sz w:val="36"/>
          <w:lang w:val="es-MX"/>
        </w:rPr>
      </w:pPr>
      <w:r w:rsidRPr="000B7889">
        <w:rPr>
          <w:rFonts w:asciiTheme="minorHAnsi" w:hAnsiTheme="minorHAnsi" w:cstheme="minorHAnsi"/>
          <w:b/>
          <w:sz w:val="36"/>
          <w:lang w:val="es-MX"/>
        </w:rPr>
        <w:t>Conclusión:</w:t>
      </w:r>
    </w:p>
    <w:p w:rsidR="001A6CBF" w:rsidRDefault="001A6CBF" w:rsidP="006663B5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Se logró hacer</w:t>
      </w:r>
      <w:r w:rsidR="000B7889">
        <w:rPr>
          <w:rFonts w:asciiTheme="minorHAnsi" w:hAnsiTheme="minorHAnsi" w:cstheme="minorHAnsi"/>
          <w:lang w:val="es-MX"/>
        </w:rPr>
        <w:t xml:space="preserve"> con mucha facilidad</w:t>
      </w:r>
      <w:r>
        <w:rPr>
          <w:rFonts w:asciiTheme="minorHAnsi" w:hAnsiTheme="minorHAnsi" w:cstheme="minorHAnsi"/>
          <w:lang w:val="es-MX"/>
        </w:rPr>
        <w:t xml:space="preserve"> los 3</w:t>
      </w:r>
      <w:r w:rsidR="000B7889">
        <w:rPr>
          <w:rFonts w:asciiTheme="minorHAnsi" w:hAnsiTheme="minorHAnsi" w:cstheme="minorHAnsi"/>
          <w:lang w:val="es-MX"/>
        </w:rPr>
        <w:t xml:space="preserve"> programas propuestos en DevC++ ya que se habían utilizado para prácticas anteriores.</w:t>
      </w:r>
    </w:p>
    <w:p w:rsidR="000B7889" w:rsidRDefault="000B7889" w:rsidP="006663B5">
      <w:pPr>
        <w:pStyle w:val="Standard"/>
        <w:rPr>
          <w:rFonts w:asciiTheme="minorHAnsi" w:hAnsiTheme="minorHAnsi" w:cstheme="minorHAnsi"/>
          <w:lang w:val="es-MX"/>
        </w:rPr>
      </w:pPr>
      <w:bookmarkStart w:id="0" w:name="_GoBack"/>
      <w:bookmarkEnd w:id="0"/>
    </w:p>
    <w:p w:rsidR="000B7889" w:rsidRPr="006E26C4" w:rsidRDefault="000B7889" w:rsidP="006663B5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También el “cast” se implementó de manera correcta para convertir el tipo de dato entero a flotante y guardarlo en otro flotante.</w:t>
      </w:r>
    </w:p>
    <w:sectPr w:rsidR="000B7889" w:rsidRPr="006E26C4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0DC" w:rsidRDefault="008920DC">
      <w:r>
        <w:separator/>
      </w:r>
    </w:p>
  </w:endnote>
  <w:endnote w:type="continuationSeparator" w:id="0">
    <w:p w:rsidR="008920DC" w:rsidRDefault="00892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0DC" w:rsidRDefault="008920DC">
      <w:r>
        <w:rPr>
          <w:color w:val="000000"/>
        </w:rPr>
        <w:separator/>
      </w:r>
    </w:p>
  </w:footnote>
  <w:footnote w:type="continuationSeparator" w:id="0">
    <w:p w:rsidR="008920DC" w:rsidRDefault="00892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22EFB"/>
    <w:multiLevelType w:val="hybridMultilevel"/>
    <w:tmpl w:val="FA5AF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17A6C"/>
    <w:rsid w:val="000B7889"/>
    <w:rsid w:val="001A6CBF"/>
    <w:rsid w:val="00317A6C"/>
    <w:rsid w:val="003A7965"/>
    <w:rsid w:val="006663B5"/>
    <w:rsid w:val="006E26C4"/>
    <w:rsid w:val="008920DC"/>
    <w:rsid w:val="00B0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C72C44-513E-4223-8B3D-05EB3044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E5D49-E9C0-4705-9518-03B11C56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ALEXIS Y MAFER</cp:lastModifiedBy>
  <cp:revision>2</cp:revision>
  <dcterms:created xsi:type="dcterms:W3CDTF">2018-09-29T20:46:00Z</dcterms:created>
  <dcterms:modified xsi:type="dcterms:W3CDTF">2018-09-29T20:46:00Z</dcterms:modified>
</cp:coreProperties>
</file>